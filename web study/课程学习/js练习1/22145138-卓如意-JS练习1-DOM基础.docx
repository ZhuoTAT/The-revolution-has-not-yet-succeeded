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39"/>
        <w:gridCol w:w="1081"/>
        <w:gridCol w:w="900"/>
        <w:gridCol w:w="2159"/>
        <w:gridCol w:w="901"/>
        <w:gridCol w:w="3046"/>
      </w:tblGrid>
      <w:tr w:rsidR="005D5080" w14:paraId="1151D66D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522E7B1B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8087" w:type="dxa"/>
            <w:gridSpan w:val="5"/>
            <w:vAlign w:val="center"/>
          </w:tcPr>
          <w:p w14:paraId="5C35A6EE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Web</w:t>
            </w: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5D5080" w14:paraId="3FEEBA42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0B9BBE89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作业名称</w:t>
            </w:r>
          </w:p>
        </w:tc>
        <w:tc>
          <w:tcPr>
            <w:tcW w:w="8087" w:type="dxa"/>
            <w:gridSpan w:val="5"/>
            <w:vAlign w:val="center"/>
          </w:tcPr>
          <w:p w14:paraId="70E94451" w14:textId="77777777" w:rsidR="00776DA9" w:rsidRDefault="00000000" w:rsidP="00C850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练习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– </w:t>
            </w:r>
            <w:r>
              <w:rPr>
                <w:rFonts w:hint="eastAsia"/>
                <w:b/>
                <w:sz w:val="24"/>
              </w:rPr>
              <w:t>DOM</w:t>
            </w:r>
            <w:r>
              <w:rPr>
                <w:rFonts w:hint="eastAsia"/>
                <w:b/>
                <w:sz w:val="24"/>
              </w:rPr>
              <w:t>基础</w:t>
            </w:r>
          </w:p>
        </w:tc>
      </w:tr>
      <w:tr w:rsidR="005D5080" w14:paraId="71A682E8" w14:textId="77777777" w:rsidTr="00776DA9">
        <w:trPr>
          <w:trHeight w:val="450"/>
        </w:trPr>
        <w:tc>
          <w:tcPr>
            <w:tcW w:w="1008" w:type="dxa"/>
            <w:vAlign w:val="center"/>
          </w:tcPr>
          <w:p w14:paraId="446C3FEE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07DD7205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0" w:name="xm"/>
            <w:r>
              <w:rPr>
                <w:sz w:val="24"/>
              </w:rPr>
              <w:t>卓如意</w:t>
            </w:r>
            <w:bookmarkEnd w:id="0"/>
          </w:p>
        </w:tc>
        <w:tc>
          <w:tcPr>
            <w:tcW w:w="900" w:type="dxa"/>
            <w:vAlign w:val="center"/>
          </w:tcPr>
          <w:p w14:paraId="556BD426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14:paraId="24B6A7B3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1" w:name="xh"/>
            <w:r>
              <w:rPr>
                <w:sz w:val="24"/>
              </w:rPr>
              <w:t>22145138</w:t>
            </w:r>
            <w:bookmarkEnd w:id="1"/>
          </w:p>
        </w:tc>
        <w:tc>
          <w:tcPr>
            <w:tcW w:w="901" w:type="dxa"/>
            <w:vAlign w:val="center"/>
          </w:tcPr>
          <w:p w14:paraId="0E4C351A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3046" w:type="dxa"/>
            <w:vAlign w:val="center"/>
          </w:tcPr>
          <w:p w14:paraId="1C9DED54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2" w:name="bj"/>
            <w:r>
              <w:rPr>
                <w:sz w:val="24"/>
              </w:rPr>
              <w:t>计算机科学与技术</w:t>
            </w:r>
            <w:r>
              <w:rPr>
                <w:sz w:val="24"/>
              </w:rPr>
              <w:t>221</w:t>
            </w:r>
            <w:bookmarkEnd w:id="2"/>
          </w:p>
        </w:tc>
      </w:tr>
    </w:tbl>
    <w:p w14:paraId="1BF904DB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内容与要求：</w:t>
      </w:r>
    </w:p>
    <w:p w14:paraId="3B3C01BA" w14:textId="77777777" w:rsidR="00095B54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本次练习有</w:t>
      </w:r>
      <w:r>
        <w:rPr>
          <w:rFonts w:ascii="宋体" w:hAnsi="宋体"/>
          <w:sz w:val="24"/>
        </w:rPr>
        <w:t>6</w:t>
      </w:r>
      <w:r w:rsidRPr="00776DA9">
        <w:rPr>
          <w:rFonts w:ascii="宋体" w:hAnsi="宋体" w:hint="eastAsia"/>
          <w:sz w:val="24"/>
        </w:rPr>
        <w:t>个页面</w:t>
      </w:r>
      <w:r>
        <w:rPr>
          <w:rFonts w:ascii="宋体" w:hAnsi="宋体" w:hint="eastAsia"/>
          <w:sz w:val="24"/>
        </w:rPr>
        <w:t>的J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代码需要完成</w:t>
      </w:r>
    </w:p>
    <w:p w14:paraId="081B10F1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本次练习有4个页面是参考页面，代码已完成。</w:t>
      </w:r>
    </w:p>
    <w:p w14:paraId="1165B543" w14:textId="77777777" w:rsid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每个页面的具体要求，见附件中html文件源代码中的注释说明。</w:t>
      </w:r>
    </w:p>
    <w:p w14:paraId="05E7784D" w14:textId="77777777" w:rsidR="00BF02A7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附件中以“参考”命名的</w:t>
      </w:r>
      <w:proofErr w:type="spellStart"/>
      <w:r>
        <w:rPr>
          <w:rFonts w:ascii="宋体" w:hAnsi="宋体" w:hint="eastAsia"/>
          <w:sz w:val="24"/>
        </w:rPr>
        <w:t>htm</w:t>
      </w:r>
      <w:proofErr w:type="spellEnd"/>
      <w:r>
        <w:rPr>
          <w:rFonts w:ascii="宋体" w:hAnsi="宋体" w:hint="eastAsia"/>
          <w:sz w:val="24"/>
        </w:rPr>
        <w:t>文件，是作业练习时可参考代码。</w:t>
      </w:r>
    </w:p>
    <w:p w14:paraId="1BFED4DA" w14:textId="77777777" w:rsid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复制到文档中的</w:t>
      </w:r>
      <w:r w:rsidRPr="00776DA9">
        <w:rPr>
          <w:rFonts w:ascii="宋体" w:hAnsi="宋体" w:hint="eastAsia"/>
          <w:sz w:val="24"/>
        </w:rPr>
        <w:t>代码只需要</w:t>
      </w:r>
      <w:r>
        <w:rPr>
          <w:rFonts w:ascii="宋体" w:hAnsi="宋体" w:hint="eastAsia"/>
          <w:sz w:val="24"/>
        </w:rPr>
        <w:t>JS</w:t>
      </w:r>
      <w:r w:rsidRPr="00776DA9">
        <w:rPr>
          <w:rFonts w:ascii="宋体" w:hAnsi="宋体" w:hint="eastAsia"/>
          <w:sz w:val="24"/>
        </w:rPr>
        <w:t>部分，</w:t>
      </w:r>
      <w:r>
        <w:rPr>
          <w:rFonts w:ascii="宋体" w:hAnsi="宋体" w:hint="eastAsia"/>
          <w:sz w:val="24"/>
        </w:rPr>
        <w:t>运行效果截图的规范如下图所示</w:t>
      </w:r>
      <w:r w:rsidRPr="00776DA9">
        <w:rPr>
          <w:rFonts w:ascii="宋体" w:hAnsi="宋体" w:hint="eastAsia"/>
          <w:sz w:val="24"/>
        </w:rPr>
        <w:t>。</w:t>
      </w:r>
    </w:p>
    <w:p w14:paraId="1A386F7D" w14:textId="77777777" w:rsidR="003A32B6" w:rsidRPr="00776DA9" w:rsidRDefault="00000000" w:rsidP="003A32B6">
      <w:pPr>
        <w:spacing w:line="360" w:lineRule="auto"/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2FA4B4B" wp14:editId="47275AF5">
            <wp:extent cx="4919980" cy="4314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86971" name="js题目截图规范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56" cy="43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BC0C" w14:textId="77777777" w:rsidR="00776DA9" w:rsidRPr="00C12885" w:rsidRDefault="00000000" w:rsidP="00DE74E0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网站上</w:t>
      </w:r>
      <w:r w:rsidRPr="00776DA9">
        <w:rPr>
          <w:rFonts w:ascii="宋体" w:hAnsi="宋体" w:hint="eastAsia"/>
          <w:sz w:val="24"/>
        </w:rPr>
        <w:t>需提交</w:t>
      </w:r>
      <w:r>
        <w:rPr>
          <w:rFonts w:ascii="宋体" w:hAnsi="宋体" w:hint="eastAsia"/>
          <w:sz w:val="24"/>
        </w:rPr>
        <w:t>本</w:t>
      </w:r>
      <w:r w:rsidRPr="00776DA9">
        <w:rPr>
          <w:rFonts w:ascii="宋体" w:hAnsi="宋体" w:hint="eastAsia"/>
          <w:sz w:val="24"/>
        </w:rPr>
        <w:t>文档与源代码压缩包。</w:t>
      </w:r>
    </w:p>
    <w:p w14:paraId="304FBD3A" w14:textId="77777777" w:rsidR="00C12885" w:rsidRPr="00776DA9" w:rsidRDefault="00000000" w:rsidP="00A804AA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images文件中是图片素材。</w:t>
      </w:r>
    </w:p>
    <w:p w14:paraId="7E1B1BA2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源代码与效果截图</w:t>
      </w:r>
    </w:p>
    <w:p w14:paraId="71000438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rFonts w:hint="eastAsia"/>
          <w:szCs w:val="24"/>
        </w:rPr>
        <w:t>1</w:t>
      </w:r>
    </w:p>
    <w:p w14:paraId="28AEC79D" w14:textId="3E9DB936" w:rsidR="00776DA9" w:rsidRPr="00656C88" w:rsidRDefault="00656C88" w:rsidP="00656C88">
      <w:pPr>
        <w:rPr>
          <w:szCs w:val="24"/>
        </w:rPr>
      </w:pPr>
      <w:r>
        <w:rPr>
          <w:rFonts w:hint="eastAsia"/>
          <w:szCs w:val="24"/>
        </w:rPr>
        <w:t>1.</w:t>
      </w:r>
      <w:r w:rsidR="00DD596C" w:rsidRPr="00656C88">
        <w:rPr>
          <w:rFonts w:hint="eastAsia"/>
          <w:szCs w:val="24"/>
        </w:rPr>
        <w:t>源代码：</w:t>
      </w:r>
    </w:p>
    <w:p w14:paraId="6DAE4D0E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808080"/>
          <w:kern w:val="0"/>
          <w:sz w:val="15"/>
          <w:szCs w:val="15"/>
        </w:rPr>
        <w:t>&lt;</w:t>
      </w:r>
      <w:r w:rsidRPr="00656C88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656C88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52CF107D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img</w:t>
      </w:r>
      <w:proofErr w:type="spellEnd"/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6CB875BB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 xml:space="preserve">        </w:t>
      </w:r>
      <w:r w:rsidRPr="00656C88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divl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"div"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7B897D78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dir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649F4C38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dir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divl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4E3BE246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</w:p>
    <w:p w14:paraId="6A6480C7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569CD6"/>
          <w:kern w:val="0"/>
          <w:sz w:val="15"/>
          <w:szCs w:val="15"/>
        </w:rPr>
        <w:t>var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date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=</w:t>
      </w:r>
      <w:r w:rsidRPr="00656C88">
        <w:rPr>
          <w:rFonts w:ascii="Consolas" w:hAnsi="Consolas" w:cs="宋体"/>
          <w:color w:val="569CD6"/>
          <w:kern w:val="0"/>
          <w:sz w:val="15"/>
          <w:szCs w:val="15"/>
        </w:rPr>
        <w:t>new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gramStart"/>
      <w:r w:rsidRPr="00656C88">
        <w:rPr>
          <w:rFonts w:ascii="Consolas" w:hAnsi="Consolas" w:cs="宋体"/>
          <w:color w:val="4EC9B0"/>
          <w:kern w:val="0"/>
          <w:sz w:val="15"/>
          <w:szCs w:val="15"/>
        </w:rPr>
        <w:t>Date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gram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2CAD3AF8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569CD6"/>
          <w:kern w:val="0"/>
          <w:sz w:val="15"/>
          <w:szCs w:val="15"/>
        </w:rPr>
        <w:t>var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nowhour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date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getHours</w:t>
      </w:r>
      <w:proofErr w:type="spellEnd"/>
      <w:proofErr w:type="gram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14:paraId="0CBC0C6C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dir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date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253533EC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log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nowhour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0515B06A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</w:p>
    <w:p w14:paraId="2C1D9785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nowhour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&gt;=</w:t>
      </w:r>
      <w:r w:rsidRPr="00656C88">
        <w:rPr>
          <w:rFonts w:ascii="Consolas" w:hAnsi="Consolas" w:cs="宋体"/>
          <w:color w:val="B5CEA8"/>
          <w:kern w:val="0"/>
          <w:sz w:val="15"/>
          <w:szCs w:val="15"/>
        </w:rPr>
        <w:t>5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&amp;&amp;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nowhour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&lt;=</w:t>
      </w:r>
      <w:proofErr w:type="gramStart"/>
      <w:r w:rsidRPr="00656C88">
        <w:rPr>
          <w:rFonts w:ascii="Consolas" w:hAnsi="Consolas" w:cs="宋体"/>
          <w:color w:val="B5CEA8"/>
          <w:kern w:val="0"/>
          <w:sz w:val="15"/>
          <w:szCs w:val="15"/>
        </w:rPr>
        <w:t>12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){</w:t>
      </w:r>
      <w:proofErr w:type="gramEnd"/>
    </w:p>
    <w:p w14:paraId="064A87F6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divl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textContent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上午好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744E9625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src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"images/s.gif"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05E308F9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71DBF1ED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C586C0"/>
          <w:kern w:val="0"/>
          <w:sz w:val="15"/>
          <w:szCs w:val="15"/>
        </w:rPr>
        <w:t>else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656C88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nowhour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&gt;= </w:t>
      </w:r>
      <w:r w:rsidRPr="00656C88">
        <w:rPr>
          <w:rFonts w:ascii="Consolas" w:hAnsi="Consolas" w:cs="宋体"/>
          <w:color w:val="B5CEA8"/>
          <w:kern w:val="0"/>
          <w:sz w:val="15"/>
          <w:szCs w:val="15"/>
        </w:rPr>
        <w:t>13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&amp;&amp;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nowhour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&lt;= </w:t>
      </w:r>
      <w:r w:rsidRPr="00656C88">
        <w:rPr>
          <w:rFonts w:ascii="Consolas" w:hAnsi="Consolas" w:cs="宋体"/>
          <w:color w:val="B5CEA8"/>
          <w:kern w:val="0"/>
          <w:sz w:val="15"/>
          <w:szCs w:val="15"/>
        </w:rPr>
        <w:t>18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14:paraId="1DDCF727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divl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textContent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下午好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410255EE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src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"images/x.gif"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11A75F3C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5CFD371E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gramStart"/>
      <w:r w:rsidRPr="00656C88">
        <w:rPr>
          <w:rFonts w:ascii="Consolas" w:hAnsi="Consolas" w:cs="宋体"/>
          <w:color w:val="C586C0"/>
          <w:kern w:val="0"/>
          <w:sz w:val="15"/>
          <w:szCs w:val="15"/>
        </w:rPr>
        <w:t>else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{</w:t>
      </w:r>
      <w:proofErr w:type="gramEnd"/>
    </w:p>
    <w:p w14:paraId="79386E2F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divl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textContent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晚上好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04E7FDAF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src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656C88">
        <w:rPr>
          <w:rFonts w:ascii="Consolas" w:hAnsi="Consolas" w:cs="宋体"/>
          <w:color w:val="CE9178"/>
          <w:kern w:val="0"/>
          <w:sz w:val="15"/>
          <w:szCs w:val="15"/>
        </w:rPr>
        <w:t>"images/w.gif"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52FBD8BF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22B6FDBE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log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61311A25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656C88">
        <w:rPr>
          <w:rFonts w:ascii="Consolas" w:hAnsi="Consolas" w:cs="宋体"/>
          <w:color w:val="DCDCAA"/>
          <w:kern w:val="0"/>
          <w:sz w:val="15"/>
          <w:szCs w:val="15"/>
        </w:rPr>
        <w:t>log</w:t>
      </w:r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6C88">
        <w:rPr>
          <w:rFonts w:ascii="Consolas" w:hAnsi="Consolas" w:cs="宋体"/>
          <w:color w:val="9CDCFE"/>
          <w:kern w:val="0"/>
          <w:sz w:val="15"/>
          <w:szCs w:val="15"/>
        </w:rPr>
        <w:t>divl</w:t>
      </w:r>
      <w:proofErr w:type="spellEnd"/>
      <w:r w:rsidRPr="00656C88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1E523128" w14:textId="77777777" w:rsidR="00656C88" w:rsidRPr="00656C88" w:rsidRDefault="00656C88" w:rsidP="00656C88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656C88">
        <w:rPr>
          <w:rFonts w:ascii="Consolas" w:hAnsi="Consolas" w:cs="宋体"/>
          <w:color w:val="808080"/>
          <w:kern w:val="0"/>
          <w:sz w:val="15"/>
          <w:szCs w:val="15"/>
        </w:rPr>
        <w:t>&lt;/</w:t>
      </w:r>
      <w:r w:rsidRPr="00656C88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656C88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542CA1D5" w14:textId="77777777" w:rsidR="00DD596C" w:rsidRPr="00656C88" w:rsidRDefault="00DD596C" w:rsidP="00DD596C">
      <w:pPr>
        <w:rPr>
          <w:szCs w:val="24"/>
        </w:rPr>
      </w:pPr>
    </w:p>
    <w:p w14:paraId="4F495360" w14:textId="37CFDA12" w:rsidR="00DD596C" w:rsidRPr="00656C88" w:rsidRDefault="00656C88" w:rsidP="00656C88">
      <w:pPr>
        <w:rPr>
          <w:szCs w:val="24"/>
        </w:rPr>
      </w:pPr>
      <w:r>
        <w:rPr>
          <w:rFonts w:hint="eastAsia"/>
          <w:szCs w:val="24"/>
        </w:rPr>
        <w:t>2.</w:t>
      </w:r>
      <w:r w:rsidR="00DD596C" w:rsidRPr="00656C88">
        <w:rPr>
          <w:rFonts w:hint="eastAsia"/>
          <w:szCs w:val="24"/>
        </w:rPr>
        <w:t>效果截图：</w:t>
      </w:r>
    </w:p>
    <w:p w14:paraId="51019BCE" w14:textId="3DDB20FC" w:rsidR="00776DA9" w:rsidRPr="00776DA9" w:rsidRDefault="00656C88" w:rsidP="00776DA9">
      <w:pPr>
        <w:rPr>
          <w:rFonts w:hint="eastAsia"/>
          <w:szCs w:val="24"/>
        </w:rPr>
      </w:pPr>
      <w:r w:rsidRPr="00656C88">
        <w:rPr>
          <w:szCs w:val="24"/>
        </w:rPr>
        <w:drawing>
          <wp:inline distT="0" distB="0" distL="0" distR="0" wp14:anchorId="45143AC0" wp14:editId="4EC6DB62">
            <wp:extent cx="6120130" cy="3956050"/>
            <wp:effectExtent l="0" t="0" r="0" b="6350"/>
            <wp:docPr id="2128040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40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0521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lastRenderedPageBreak/>
        <w:t>页面</w:t>
      </w:r>
      <w:r w:rsidRPr="00776DA9">
        <w:rPr>
          <w:rFonts w:hint="eastAsia"/>
          <w:szCs w:val="24"/>
        </w:rPr>
        <w:t>2</w:t>
      </w:r>
    </w:p>
    <w:p w14:paraId="65A88DEA" w14:textId="0F87E337" w:rsidR="00DD596C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1.</w:t>
      </w:r>
      <w:r w:rsidR="00DD596C" w:rsidRPr="0014770D">
        <w:rPr>
          <w:rFonts w:hint="eastAsia"/>
          <w:szCs w:val="24"/>
        </w:rPr>
        <w:t>源代码：</w:t>
      </w:r>
    </w:p>
    <w:p w14:paraId="4E6894B5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1D1DC22A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eye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"#eye"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19AE9A01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pwd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"#</w:t>
      </w:r>
      <w:proofErr w:type="spellStart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pwd</w:t>
      </w:r>
      <w:proofErr w:type="spellEnd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5A56DC8C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dir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eye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5157CBF0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dir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pwd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3037914D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14770D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; </w:t>
      </w:r>
    </w:p>
    <w:p w14:paraId="5ECE0C04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eye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onclick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function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(){</w:t>
      </w:r>
    </w:p>
    <w:p w14:paraId="21AFD583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14770D">
        <w:rPr>
          <w:rFonts w:ascii="Consolas" w:hAnsi="Consolas" w:cs="宋体"/>
          <w:color w:val="B5CEA8"/>
          <w:kern w:val="0"/>
          <w:sz w:val="15"/>
          <w:szCs w:val="15"/>
        </w:rPr>
        <w:t>1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-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719ED72E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dir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75B202AF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r w:rsidRPr="0014770D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==</w:t>
      </w:r>
      <w:proofErr w:type="gramStart"/>
      <w:r w:rsidRPr="0014770D">
        <w:rPr>
          <w:rFonts w:ascii="Consolas" w:hAnsi="Consolas" w:cs="宋体"/>
          <w:color w:val="B5CEA8"/>
          <w:kern w:val="0"/>
          <w:sz w:val="15"/>
          <w:szCs w:val="15"/>
        </w:rPr>
        <w:t>1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){</w:t>
      </w:r>
      <w:proofErr w:type="gramEnd"/>
    </w:p>
    <w:p w14:paraId="491DE0E5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eye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src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"images/open.png"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1A498BA2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pwd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type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'text'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127E828C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    }</w:t>
      </w:r>
    </w:p>
    <w:p w14:paraId="1A62ED48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gramStart"/>
      <w:r w:rsidRPr="0014770D">
        <w:rPr>
          <w:rFonts w:ascii="Consolas" w:hAnsi="Consolas" w:cs="宋体"/>
          <w:color w:val="C586C0"/>
          <w:kern w:val="0"/>
          <w:sz w:val="15"/>
          <w:szCs w:val="15"/>
        </w:rPr>
        <w:t>else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{</w:t>
      </w:r>
      <w:proofErr w:type="gramEnd"/>
    </w:p>
    <w:p w14:paraId="6035B460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eye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src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"images/close.png"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0755C32F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pwd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type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'password'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002DA2AB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    }</w:t>
      </w:r>
    </w:p>
    <w:p w14:paraId="71C61D42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2153730F" w14:textId="724BEE05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&lt;/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0E593C6D" w14:textId="77777777" w:rsidR="00DD596C" w:rsidRDefault="00DD596C" w:rsidP="00DD596C">
      <w:pPr>
        <w:rPr>
          <w:szCs w:val="24"/>
        </w:rPr>
      </w:pPr>
    </w:p>
    <w:p w14:paraId="106FE317" w14:textId="1EE29C3B" w:rsidR="00DD596C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2.</w:t>
      </w:r>
      <w:r w:rsidR="00DD596C" w:rsidRPr="0014770D">
        <w:rPr>
          <w:rFonts w:hint="eastAsia"/>
          <w:szCs w:val="24"/>
        </w:rPr>
        <w:t>效果截图：</w:t>
      </w:r>
    </w:p>
    <w:p w14:paraId="2F679364" w14:textId="69266591" w:rsidR="00DD596C" w:rsidRPr="00776DA9" w:rsidRDefault="0014770D" w:rsidP="00DD596C">
      <w:pPr>
        <w:rPr>
          <w:szCs w:val="24"/>
        </w:rPr>
      </w:pPr>
      <w:r w:rsidRPr="0014770D">
        <w:rPr>
          <w:szCs w:val="24"/>
        </w:rPr>
        <w:drawing>
          <wp:inline distT="0" distB="0" distL="0" distR="0" wp14:anchorId="01135328" wp14:editId="4C9914D5">
            <wp:extent cx="6120130" cy="3930650"/>
            <wp:effectExtent l="0" t="0" r="0" b="0"/>
            <wp:docPr id="674142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2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3959" w14:textId="77777777" w:rsidR="00776DA9" w:rsidRDefault="00000000" w:rsidP="00776DA9">
      <w:pPr>
        <w:rPr>
          <w:szCs w:val="24"/>
        </w:rPr>
      </w:pPr>
    </w:p>
    <w:p w14:paraId="61A048F4" w14:textId="77777777" w:rsidR="0014770D" w:rsidRDefault="0014770D" w:rsidP="00776DA9">
      <w:pPr>
        <w:rPr>
          <w:szCs w:val="24"/>
        </w:rPr>
      </w:pPr>
    </w:p>
    <w:p w14:paraId="07C373DB" w14:textId="77777777" w:rsidR="0014770D" w:rsidRPr="00776DA9" w:rsidRDefault="0014770D" w:rsidP="00776DA9">
      <w:pPr>
        <w:rPr>
          <w:rFonts w:hint="eastAsia"/>
          <w:szCs w:val="24"/>
        </w:rPr>
      </w:pPr>
    </w:p>
    <w:p w14:paraId="723AD2E3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lastRenderedPageBreak/>
        <w:t>页面</w:t>
      </w:r>
      <w:r w:rsidRPr="00776DA9">
        <w:rPr>
          <w:szCs w:val="24"/>
        </w:rPr>
        <w:t>3</w:t>
      </w:r>
    </w:p>
    <w:p w14:paraId="55B93A36" w14:textId="3DA40E2E" w:rsidR="00DD596C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1.</w:t>
      </w:r>
      <w:r w:rsidR="00DD596C" w:rsidRPr="0014770D">
        <w:rPr>
          <w:rFonts w:hint="eastAsia"/>
          <w:szCs w:val="24"/>
        </w:rPr>
        <w:t>源代码：</w:t>
      </w:r>
    </w:p>
    <w:p w14:paraId="017694A0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CCCCCC"/>
          <w:kern w:val="0"/>
          <w:sz w:val="15"/>
          <w:szCs w:val="15"/>
        </w:rPr>
        <w:t xml:space="preserve">    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3D307C64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cha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".close-</w:t>
      </w:r>
      <w:proofErr w:type="spellStart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btn</w:t>
      </w:r>
      <w:proofErr w:type="spellEnd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0820E000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</w:t>
      </w:r>
      <w:proofErr w:type="spellStart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img</w:t>
      </w:r>
      <w:proofErr w:type="spellEnd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703E0C81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cha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onclick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function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() {</w:t>
      </w:r>
    </w:p>
    <w:p w14:paraId="1772AD06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imgl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style</w:t>
      </w:r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display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'none'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256471E8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log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二</w:t>
      </w:r>
      <w:proofErr w:type="gramStart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维码已</w:t>
      </w:r>
      <w:proofErr w:type="gramEnd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关闭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6DDB4C30" w14:textId="62A7226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 w:hint="eastAsia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1106BE95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&lt;/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3DFB0B40" w14:textId="77777777" w:rsidR="00DD596C" w:rsidRDefault="00DD596C" w:rsidP="00DD596C">
      <w:pPr>
        <w:rPr>
          <w:szCs w:val="24"/>
        </w:rPr>
      </w:pPr>
    </w:p>
    <w:p w14:paraId="62EB63B9" w14:textId="6EE845A0" w:rsidR="00DD596C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2.</w:t>
      </w:r>
      <w:r w:rsidR="00DD596C" w:rsidRPr="0014770D">
        <w:rPr>
          <w:rFonts w:hint="eastAsia"/>
          <w:szCs w:val="24"/>
        </w:rPr>
        <w:t>效果截图：</w:t>
      </w:r>
    </w:p>
    <w:p w14:paraId="7B5DA95D" w14:textId="0DAAA139" w:rsidR="00DD596C" w:rsidRPr="00DD596C" w:rsidRDefault="0014770D" w:rsidP="00DD596C">
      <w:pPr>
        <w:rPr>
          <w:szCs w:val="24"/>
        </w:rPr>
      </w:pPr>
      <w:r w:rsidRPr="0014770D">
        <w:rPr>
          <w:szCs w:val="24"/>
        </w:rPr>
        <w:drawing>
          <wp:inline distT="0" distB="0" distL="0" distR="0" wp14:anchorId="65F7C61F" wp14:editId="3901BCD0">
            <wp:extent cx="6120130" cy="4160520"/>
            <wp:effectExtent l="0" t="0" r="0" b="0"/>
            <wp:docPr id="37182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49F9" w14:textId="77777777" w:rsidR="00776DA9" w:rsidRPr="00776DA9" w:rsidRDefault="00000000" w:rsidP="00776DA9">
      <w:pPr>
        <w:rPr>
          <w:szCs w:val="24"/>
        </w:rPr>
      </w:pPr>
    </w:p>
    <w:p w14:paraId="0B1DB299" w14:textId="77777777" w:rsidR="00776DA9" w:rsidRPr="00776DA9" w:rsidRDefault="00000000" w:rsidP="00776DA9">
      <w:pPr>
        <w:rPr>
          <w:szCs w:val="24"/>
        </w:rPr>
      </w:pPr>
    </w:p>
    <w:p w14:paraId="0D594298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4</w:t>
      </w:r>
    </w:p>
    <w:p w14:paraId="345C7EBC" w14:textId="78C61DCD" w:rsidR="00776DA9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1.</w:t>
      </w:r>
      <w:r w:rsidR="00DD596C" w:rsidRPr="0014770D">
        <w:rPr>
          <w:rFonts w:hint="eastAsia"/>
          <w:szCs w:val="24"/>
        </w:rPr>
        <w:t>源代码：</w:t>
      </w:r>
    </w:p>
    <w:p w14:paraId="4992A90E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CCCCCC"/>
          <w:kern w:val="0"/>
          <w:sz w:val="15"/>
          <w:szCs w:val="15"/>
        </w:rPr>
        <w:t xml:space="preserve">    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1A6C62DE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reset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"#reset"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4B199DE3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change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"#change"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30CAF2FE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wenben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"div"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74D8D8D4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dir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wenben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className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3E03460F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change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onclick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function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() {</w:t>
      </w:r>
    </w:p>
    <w:p w14:paraId="1EA38FD5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wenben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classList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add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'change'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03D1A4D1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1CAC8F83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 xml:space="preserve">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reset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onclick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function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() {</w:t>
      </w:r>
    </w:p>
    <w:p w14:paraId="230A672A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wenben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classList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remove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'change'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6124702D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4DF057D9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//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点击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“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改变样式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”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按钮，通过</w:t>
      </w:r>
      <w:proofErr w:type="spellStart"/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className</w:t>
      </w:r>
      <w:proofErr w:type="spellEnd"/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属性改变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div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样式</w:t>
      </w:r>
    </w:p>
    <w:p w14:paraId="1866F015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//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点击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“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还原样式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”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按钮，通过</w:t>
      </w:r>
      <w:proofErr w:type="spellStart"/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className</w:t>
      </w:r>
      <w:proofErr w:type="spellEnd"/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属性改变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div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样式</w:t>
      </w:r>
    </w:p>
    <w:p w14:paraId="40151DB6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</w:p>
    <w:p w14:paraId="05219EEB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 xml:space="preserve">// 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额外代码：改变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div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样式前，控制台输出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div</w:t>
      </w:r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的</w:t>
      </w:r>
      <w:proofErr w:type="spellStart"/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className</w:t>
      </w:r>
      <w:proofErr w:type="spellEnd"/>
      <w:r w:rsidRPr="0014770D">
        <w:rPr>
          <w:rFonts w:ascii="Consolas" w:hAnsi="Consolas" w:cs="宋体"/>
          <w:color w:val="6A9955"/>
          <w:kern w:val="0"/>
          <w:sz w:val="15"/>
          <w:szCs w:val="15"/>
        </w:rPr>
        <w:t>属性</w:t>
      </w:r>
    </w:p>
    <w:p w14:paraId="75DA6201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&lt;/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5B76D101" w14:textId="77777777" w:rsidR="00DD596C" w:rsidRPr="00DD596C" w:rsidRDefault="00DD596C" w:rsidP="00DD596C">
      <w:pPr>
        <w:rPr>
          <w:szCs w:val="24"/>
        </w:rPr>
      </w:pPr>
    </w:p>
    <w:p w14:paraId="783D03FA" w14:textId="684096D7" w:rsidR="00DD596C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2.</w:t>
      </w:r>
      <w:r w:rsidR="00DD596C" w:rsidRPr="0014770D">
        <w:rPr>
          <w:rFonts w:hint="eastAsia"/>
          <w:szCs w:val="24"/>
        </w:rPr>
        <w:t>效果截图：</w:t>
      </w:r>
    </w:p>
    <w:p w14:paraId="57CE8E3F" w14:textId="04E93AA4" w:rsidR="00DD596C" w:rsidRPr="00DD596C" w:rsidRDefault="0014770D" w:rsidP="00DD596C">
      <w:pPr>
        <w:rPr>
          <w:szCs w:val="24"/>
        </w:rPr>
      </w:pPr>
      <w:r w:rsidRPr="0014770D">
        <w:rPr>
          <w:szCs w:val="24"/>
        </w:rPr>
        <w:drawing>
          <wp:inline distT="0" distB="0" distL="0" distR="0" wp14:anchorId="027B6293" wp14:editId="0DD9F54A">
            <wp:extent cx="6120130" cy="5691505"/>
            <wp:effectExtent l="0" t="0" r="0" b="4445"/>
            <wp:docPr id="1395117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7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ED9D" w14:textId="77777777" w:rsidR="00776DA9" w:rsidRPr="00776DA9" w:rsidRDefault="00000000" w:rsidP="00776DA9">
      <w:pPr>
        <w:rPr>
          <w:szCs w:val="24"/>
        </w:rPr>
      </w:pPr>
    </w:p>
    <w:p w14:paraId="252F7B00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5</w:t>
      </w:r>
    </w:p>
    <w:p w14:paraId="298E761C" w14:textId="36E3B852" w:rsidR="00776DA9" w:rsidRPr="00560E2A" w:rsidRDefault="00560E2A" w:rsidP="00560E2A">
      <w:pPr>
        <w:rPr>
          <w:szCs w:val="24"/>
        </w:rPr>
      </w:pPr>
      <w:r>
        <w:rPr>
          <w:rFonts w:hint="eastAsia"/>
          <w:szCs w:val="24"/>
        </w:rPr>
        <w:t>1.</w:t>
      </w:r>
      <w:r w:rsidR="00D91018" w:rsidRPr="00560E2A">
        <w:rPr>
          <w:rFonts w:hint="eastAsia"/>
          <w:szCs w:val="24"/>
        </w:rPr>
        <w:t>源代码：</w:t>
      </w:r>
    </w:p>
    <w:p w14:paraId="3BD91A4D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CCCCCC"/>
          <w:kern w:val="0"/>
          <w:sz w:val="15"/>
          <w:szCs w:val="15"/>
        </w:rPr>
        <w:t xml:space="preserve">    </w:t>
      </w:r>
      <w:r w:rsidRPr="00560E2A">
        <w:rPr>
          <w:rFonts w:ascii="Consolas" w:hAnsi="Consolas" w:cs="宋体"/>
          <w:color w:val="808080"/>
          <w:kern w:val="0"/>
          <w:sz w:val="15"/>
          <w:szCs w:val="15"/>
        </w:rPr>
        <w:t>&lt;</w:t>
      </w:r>
      <w:r w:rsidRPr="00560E2A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560E2A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12D2DA76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560E2A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mm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".</w:t>
      </w:r>
      <w:proofErr w:type="spellStart"/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ipt</w:t>
      </w:r>
      <w:proofErr w:type="spellEnd"/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3E139637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560E2A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ll</w:t>
      </w:r>
      <w:proofErr w:type="spell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".message"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1076A269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DCDCAA"/>
          <w:kern w:val="0"/>
          <w:sz w:val="15"/>
          <w:szCs w:val="15"/>
        </w:rPr>
        <w:t>log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mm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proofErr w:type="gram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value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length</w:t>
      </w:r>
      <w:proofErr w:type="spellEnd"/>
      <w:proofErr w:type="gram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3241553C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 xml:space="preserve">        </w:t>
      </w:r>
      <w:proofErr w:type="spell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mm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DCDCAA"/>
          <w:kern w:val="0"/>
          <w:sz w:val="15"/>
          <w:szCs w:val="15"/>
        </w:rPr>
        <w:t>addEventListener</w:t>
      </w:r>
      <w:proofErr w:type="spell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'</w:t>
      </w:r>
      <w:proofErr w:type="spellStart"/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input</w:t>
      </w:r>
      <w:proofErr w:type="gramStart"/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'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,</w:t>
      </w:r>
      <w:r w:rsidRPr="00560E2A">
        <w:rPr>
          <w:rFonts w:ascii="Consolas" w:hAnsi="Consolas" w:cs="宋体"/>
          <w:color w:val="569CD6"/>
          <w:kern w:val="0"/>
          <w:sz w:val="15"/>
          <w:szCs w:val="15"/>
        </w:rPr>
        <w:t>function</w:t>
      </w:r>
      <w:proofErr w:type="spellEnd"/>
      <w:proofErr w:type="gram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(){</w:t>
      </w:r>
    </w:p>
    <w:p w14:paraId="0F6FB664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r w:rsidRPr="00560E2A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spell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mm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proofErr w:type="gram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value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length</w:t>
      </w:r>
      <w:proofErr w:type="spellEnd"/>
      <w:proofErr w:type="gram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&gt;=</w:t>
      </w:r>
      <w:r w:rsidRPr="00560E2A">
        <w:rPr>
          <w:rFonts w:ascii="Consolas" w:hAnsi="Consolas" w:cs="宋体"/>
          <w:color w:val="B5CEA8"/>
          <w:kern w:val="0"/>
          <w:sz w:val="15"/>
          <w:szCs w:val="15"/>
        </w:rPr>
        <w:t>6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&amp;&amp;</w:t>
      </w:r>
      <w:proofErr w:type="spell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mm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value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length</w:t>
      </w:r>
      <w:proofErr w:type="spell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&lt;=</w:t>
      </w:r>
      <w:r w:rsidRPr="00560E2A">
        <w:rPr>
          <w:rFonts w:ascii="Consolas" w:hAnsi="Consolas" w:cs="宋体"/>
          <w:color w:val="B5CEA8"/>
          <w:kern w:val="0"/>
          <w:sz w:val="15"/>
          <w:szCs w:val="15"/>
        </w:rPr>
        <w:t>12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){</w:t>
      </w:r>
    </w:p>
    <w:p w14:paraId="4BB4DAC4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    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DCDCAA"/>
          <w:kern w:val="0"/>
          <w:sz w:val="15"/>
          <w:szCs w:val="15"/>
        </w:rPr>
        <w:t>log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密码长度符合要求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74397322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ll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innerHTML</w:t>
      </w:r>
      <w:proofErr w:type="spell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=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密码长度符合要求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5B02C8B3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            }</w:t>
      </w:r>
    </w:p>
    <w:p w14:paraId="14DA63DB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proofErr w:type="gramStart"/>
      <w:r w:rsidRPr="00560E2A">
        <w:rPr>
          <w:rFonts w:ascii="Consolas" w:hAnsi="Consolas" w:cs="宋体"/>
          <w:color w:val="C586C0"/>
          <w:kern w:val="0"/>
          <w:sz w:val="15"/>
          <w:szCs w:val="15"/>
        </w:rPr>
        <w:t>else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{</w:t>
      </w:r>
      <w:proofErr w:type="gramEnd"/>
    </w:p>
    <w:p w14:paraId="19358075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    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console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DCDCAA"/>
          <w:kern w:val="0"/>
          <w:sz w:val="15"/>
          <w:szCs w:val="15"/>
        </w:rPr>
        <w:t>log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密码长度不符合，要求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6~12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位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348DCF50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ll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60E2A">
        <w:rPr>
          <w:rFonts w:ascii="Consolas" w:hAnsi="Consolas" w:cs="宋体"/>
          <w:color w:val="9CDCFE"/>
          <w:kern w:val="0"/>
          <w:sz w:val="15"/>
          <w:szCs w:val="15"/>
        </w:rPr>
        <w:t>innerHTML</w:t>
      </w:r>
      <w:proofErr w:type="spellEnd"/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密码长度不符合，要求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6~12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位</w:t>
      </w:r>
      <w:r w:rsidRPr="00560E2A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3F56FC7D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            }</w:t>
      </w:r>
    </w:p>
    <w:p w14:paraId="07212BBE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</w:p>
    <w:p w14:paraId="1E97D3D2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>        });</w:t>
      </w:r>
    </w:p>
    <w:p w14:paraId="5BEA7DA8" w14:textId="77777777" w:rsidR="00560E2A" w:rsidRPr="00560E2A" w:rsidRDefault="00560E2A" w:rsidP="00560E2A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560E2A">
        <w:rPr>
          <w:rFonts w:ascii="Consolas" w:hAnsi="Consolas" w:cs="宋体"/>
          <w:color w:val="D4D4D4"/>
          <w:kern w:val="0"/>
          <w:sz w:val="15"/>
          <w:szCs w:val="15"/>
        </w:rPr>
        <w:t xml:space="preserve">    </w:t>
      </w:r>
      <w:r w:rsidRPr="00560E2A">
        <w:rPr>
          <w:rFonts w:ascii="Consolas" w:hAnsi="Consolas" w:cs="宋体"/>
          <w:color w:val="808080"/>
          <w:kern w:val="0"/>
          <w:sz w:val="15"/>
          <w:szCs w:val="15"/>
        </w:rPr>
        <w:t>&lt;/</w:t>
      </w:r>
      <w:r w:rsidRPr="00560E2A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560E2A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5955D21C" w14:textId="77777777" w:rsidR="00D91018" w:rsidRDefault="00D91018" w:rsidP="00D91018">
      <w:pPr>
        <w:rPr>
          <w:szCs w:val="24"/>
        </w:rPr>
      </w:pPr>
    </w:p>
    <w:p w14:paraId="4C6A5004" w14:textId="2A7A33FC" w:rsidR="00D91018" w:rsidRPr="00560E2A" w:rsidRDefault="00560E2A" w:rsidP="00560E2A">
      <w:pPr>
        <w:rPr>
          <w:szCs w:val="24"/>
        </w:rPr>
      </w:pPr>
      <w:r>
        <w:rPr>
          <w:rFonts w:hint="eastAsia"/>
          <w:szCs w:val="24"/>
        </w:rPr>
        <w:t>2.</w:t>
      </w:r>
      <w:r w:rsidR="00D91018" w:rsidRPr="00560E2A">
        <w:rPr>
          <w:rFonts w:hint="eastAsia"/>
          <w:szCs w:val="24"/>
        </w:rPr>
        <w:t>效果截图：</w:t>
      </w:r>
    </w:p>
    <w:p w14:paraId="258C8D1C" w14:textId="08607233" w:rsidR="00D91018" w:rsidRPr="00D91018" w:rsidRDefault="00560E2A" w:rsidP="00D91018">
      <w:pPr>
        <w:rPr>
          <w:szCs w:val="24"/>
        </w:rPr>
      </w:pPr>
      <w:r w:rsidRPr="00560E2A">
        <w:rPr>
          <w:szCs w:val="24"/>
        </w:rPr>
        <w:drawing>
          <wp:inline distT="0" distB="0" distL="0" distR="0" wp14:anchorId="7709BC01" wp14:editId="5F439EC6">
            <wp:extent cx="6120130" cy="4185285"/>
            <wp:effectExtent l="0" t="0" r="0" b="5715"/>
            <wp:docPr id="855348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8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4FB" w14:textId="77777777" w:rsidR="00776DA9" w:rsidRPr="00776DA9" w:rsidRDefault="00000000" w:rsidP="00776DA9">
      <w:pPr>
        <w:rPr>
          <w:szCs w:val="24"/>
        </w:rPr>
      </w:pPr>
    </w:p>
    <w:p w14:paraId="6813316F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6</w:t>
      </w:r>
    </w:p>
    <w:p w14:paraId="435C6EA1" w14:textId="7A8781F7" w:rsidR="00776DA9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1.</w:t>
      </w:r>
      <w:r w:rsidR="00D91018" w:rsidRPr="0014770D">
        <w:rPr>
          <w:rFonts w:hint="eastAsia"/>
          <w:szCs w:val="24"/>
        </w:rPr>
        <w:t>源代码：</w:t>
      </w:r>
    </w:p>
    <w:p w14:paraId="781661F9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CCCCCC"/>
          <w:kern w:val="0"/>
          <w:sz w:val="15"/>
          <w:szCs w:val="15"/>
        </w:rPr>
        <w:t xml:space="preserve">    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0DB97709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od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"#</w:t>
      </w:r>
      <w:proofErr w:type="spellStart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btn</w:t>
      </w:r>
      <w:proofErr w:type="spellEnd"/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1F184533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bd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document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querySelector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"body"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14:paraId="01238076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let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4A03D48E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od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DCDCAA"/>
          <w:kern w:val="0"/>
          <w:sz w:val="15"/>
          <w:szCs w:val="15"/>
        </w:rPr>
        <w:t>onclick</w:t>
      </w:r>
      <w:proofErr w:type="spellEnd"/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function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() {</w:t>
      </w:r>
    </w:p>
    <w:p w14:paraId="0FFE3371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B5CEA8"/>
          <w:kern w:val="0"/>
          <w:sz w:val="15"/>
          <w:szCs w:val="15"/>
        </w:rPr>
        <w:t>1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- 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26082B8D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r w:rsidRPr="0014770D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flag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== </w:t>
      </w:r>
      <w:r w:rsidRPr="0014770D">
        <w:rPr>
          <w:rFonts w:ascii="Consolas" w:hAnsi="Consolas" w:cs="宋体"/>
          <w:color w:val="B5CEA8"/>
          <w:kern w:val="0"/>
          <w:sz w:val="15"/>
          <w:szCs w:val="15"/>
        </w:rPr>
        <w:t>1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14:paraId="227B8E3A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 xml:space="preserve">        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bd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style</w:t>
      </w:r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backgroundColor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'black'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790BFDEA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    }</w:t>
      </w:r>
    </w:p>
    <w:p w14:paraId="5C18F8B6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</w:t>
      </w:r>
      <w:r w:rsidRPr="0014770D">
        <w:rPr>
          <w:rFonts w:ascii="Consolas" w:hAnsi="Consolas" w:cs="宋体"/>
          <w:color w:val="C586C0"/>
          <w:kern w:val="0"/>
          <w:sz w:val="15"/>
          <w:szCs w:val="15"/>
        </w:rPr>
        <w:t>else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14:paraId="450A3DF3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proofErr w:type="gramStart"/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bd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style</w:t>
      </w:r>
      <w:proofErr w:type="gram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4770D">
        <w:rPr>
          <w:rFonts w:ascii="Consolas" w:hAnsi="Consolas" w:cs="宋体"/>
          <w:color w:val="9CDCFE"/>
          <w:kern w:val="0"/>
          <w:sz w:val="15"/>
          <w:szCs w:val="15"/>
        </w:rPr>
        <w:t>backgroundColor</w:t>
      </w:r>
      <w:proofErr w:type="spellEnd"/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4770D">
        <w:rPr>
          <w:rFonts w:ascii="Consolas" w:hAnsi="Consolas" w:cs="宋体"/>
          <w:color w:val="CE9178"/>
          <w:kern w:val="0"/>
          <w:sz w:val="15"/>
          <w:szCs w:val="15"/>
        </w:rPr>
        <w:t>'white'</w:t>
      </w: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14:paraId="34F77955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    }</w:t>
      </w:r>
    </w:p>
    <w:p w14:paraId="26649757" w14:textId="7A07BC6D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 w:hint="eastAsia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>        }</w:t>
      </w:r>
    </w:p>
    <w:p w14:paraId="7C0E9B86" w14:textId="77777777" w:rsidR="0014770D" w:rsidRPr="0014770D" w:rsidRDefault="0014770D" w:rsidP="0014770D">
      <w:pPr>
        <w:widowControl/>
        <w:shd w:val="clear" w:color="auto" w:fill="1F1F1F"/>
        <w:spacing w:line="210" w:lineRule="atLeast"/>
        <w:jc w:val="left"/>
        <w:rPr>
          <w:rFonts w:ascii="Consolas" w:hAnsi="Consolas" w:cs="宋体"/>
          <w:color w:val="CCCCCC"/>
          <w:kern w:val="0"/>
          <w:sz w:val="15"/>
          <w:szCs w:val="15"/>
        </w:rPr>
      </w:pPr>
      <w:r w:rsidRPr="0014770D">
        <w:rPr>
          <w:rFonts w:ascii="Consolas" w:hAnsi="Consolas" w:cs="宋体"/>
          <w:color w:val="D4D4D4"/>
          <w:kern w:val="0"/>
          <w:sz w:val="15"/>
          <w:szCs w:val="15"/>
        </w:rPr>
        <w:t xml:space="preserve">    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&lt;/</w:t>
      </w:r>
      <w:r w:rsidRPr="0014770D">
        <w:rPr>
          <w:rFonts w:ascii="Consolas" w:hAnsi="Consolas" w:cs="宋体"/>
          <w:color w:val="569CD6"/>
          <w:kern w:val="0"/>
          <w:sz w:val="15"/>
          <w:szCs w:val="15"/>
        </w:rPr>
        <w:t>script</w:t>
      </w:r>
      <w:r w:rsidRPr="0014770D">
        <w:rPr>
          <w:rFonts w:ascii="Consolas" w:hAnsi="Consolas" w:cs="宋体"/>
          <w:color w:val="808080"/>
          <w:kern w:val="0"/>
          <w:sz w:val="15"/>
          <w:szCs w:val="15"/>
        </w:rPr>
        <w:t>&gt;</w:t>
      </w:r>
    </w:p>
    <w:p w14:paraId="4C0CE144" w14:textId="77777777" w:rsidR="00D91018" w:rsidRDefault="00D91018" w:rsidP="00D91018">
      <w:pPr>
        <w:rPr>
          <w:szCs w:val="24"/>
        </w:rPr>
      </w:pPr>
    </w:p>
    <w:p w14:paraId="252AD22F" w14:textId="778537A6" w:rsidR="00D91018" w:rsidRPr="0014770D" w:rsidRDefault="0014770D" w:rsidP="0014770D">
      <w:pPr>
        <w:rPr>
          <w:szCs w:val="24"/>
        </w:rPr>
      </w:pPr>
      <w:r>
        <w:rPr>
          <w:rFonts w:hint="eastAsia"/>
          <w:szCs w:val="24"/>
        </w:rPr>
        <w:t>2.</w:t>
      </w:r>
      <w:r w:rsidR="00D91018" w:rsidRPr="0014770D">
        <w:rPr>
          <w:rFonts w:hint="eastAsia"/>
          <w:szCs w:val="24"/>
        </w:rPr>
        <w:t>效果截图：</w:t>
      </w:r>
    </w:p>
    <w:p w14:paraId="76CE1ECD" w14:textId="4C94102C" w:rsidR="00D91018" w:rsidRPr="00D91018" w:rsidRDefault="0014770D" w:rsidP="00D91018">
      <w:pPr>
        <w:rPr>
          <w:szCs w:val="24"/>
        </w:rPr>
      </w:pPr>
      <w:r w:rsidRPr="0014770D">
        <w:rPr>
          <w:szCs w:val="24"/>
        </w:rPr>
        <w:drawing>
          <wp:inline distT="0" distB="0" distL="0" distR="0" wp14:anchorId="673D4917" wp14:editId="7DA48BC0">
            <wp:extent cx="6120130" cy="3767455"/>
            <wp:effectExtent l="0" t="0" r="0" b="4445"/>
            <wp:docPr id="1306139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9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947C" w14:textId="77777777" w:rsidR="00776DA9" w:rsidRPr="00776DA9" w:rsidRDefault="00000000" w:rsidP="00776DA9">
      <w:pPr>
        <w:pBdr>
          <w:bottom w:val="single" w:sz="6" w:space="1" w:color="auto"/>
        </w:pBdr>
        <w:rPr>
          <w:szCs w:val="24"/>
        </w:rPr>
      </w:pPr>
    </w:p>
    <w:p w14:paraId="4BCD362F" w14:textId="77777777" w:rsid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教师批阅</w:t>
      </w:r>
    </w:p>
    <w:p w14:paraId="1AA47A73" w14:textId="77777777" w:rsidR="00776DA9" w:rsidRPr="00776DA9" w:rsidRDefault="00000000" w:rsidP="00776DA9">
      <w:pPr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3" w:name="py"/>
      <w:bookmarkEnd w:id="3"/>
    </w:p>
    <w:sectPr w:rsidR="00776DA9" w:rsidRPr="00776DA9" w:rsidSect="00776DA9">
      <w:footerReference w:type="default" r:id="rId14"/>
      <w:pgSz w:w="11906" w:h="16838"/>
      <w:pgMar w:top="873" w:right="1134" w:bottom="873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9E9E" w14:textId="77777777" w:rsidR="00A35FDD" w:rsidRDefault="00A35FDD">
      <w:r>
        <w:separator/>
      </w:r>
    </w:p>
  </w:endnote>
  <w:endnote w:type="continuationSeparator" w:id="0">
    <w:p w14:paraId="08EABAC0" w14:textId="77777777" w:rsidR="00A35FDD" w:rsidRDefault="00A3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7167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B15853" w14:textId="77777777" w:rsidR="00776DA9" w:rsidRDefault="0000000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961543" w14:textId="77777777" w:rsidR="00776DA9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6CF3" w14:textId="77777777" w:rsidR="00A35FDD" w:rsidRDefault="00A35FDD">
      <w:r>
        <w:separator/>
      </w:r>
    </w:p>
  </w:footnote>
  <w:footnote w:type="continuationSeparator" w:id="0">
    <w:p w14:paraId="725DE258" w14:textId="77777777" w:rsidR="00A35FDD" w:rsidRDefault="00A3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DE"/>
    <w:multiLevelType w:val="hybridMultilevel"/>
    <w:tmpl w:val="9A2E83F6"/>
    <w:lvl w:ilvl="0" w:tplc="8674AD2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8CF67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2525BA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94485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C80E1B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3CE99B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976514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1E4FCF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64ADC5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E864B2"/>
    <w:multiLevelType w:val="hybridMultilevel"/>
    <w:tmpl w:val="E946CA60"/>
    <w:lvl w:ilvl="0" w:tplc="243C6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3F6CF5"/>
    <w:multiLevelType w:val="hybridMultilevel"/>
    <w:tmpl w:val="84B0E978"/>
    <w:lvl w:ilvl="0" w:tplc="A9E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A24035"/>
    <w:multiLevelType w:val="hybridMultilevel"/>
    <w:tmpl w:val="5E763F26"/>
    <w:lvl w:ilvl="0" w:tplc="08B69B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A0101BDC" w:tentative="1">
      <w:start w:val="1"/>
      <w:numFmt w:val="lowerLetter"/>
      <w:lvlText w:val="%2)"/>
      <w:lvlJc w:val="left"/>
      <w:pPr>
        <w:ind w:left="840" w:hanging="420"/>
      </w:pPr>
    </w:lvl>
    <w:lvl w:ilvl="2" w:tplc="16868946" w:tentative="1">
      <w:start w:val="1"/>
      <w:numFmt w:val="lowerRoman"/>
      <w:lvlText w:val="%3."/>
      <w:lvlJc w:val="right"/>
      <w:pPr>
        <w:ind w:left="1260" w:hanging="420"/>
      </w:pPr>
    </w:lvl>
    <w:lvl w:ilvl="3" w:tplc="BCACBAC8" w:tentative="1">
      <w:start w:val="1"/>
      <w:numFmt w:val="decimal"/>
      <w:lvlText w:val="%4."/>
      <w:lvlJc w:val="left"/>
      <w:pPr>
        <w:ind w:left="1680" w:hanging="420"/>
      </w:pPr>
    </w:lvl>
    <w:lvl w:ilvl="4" w:tplc="10607830" w:tentative="1">
      <w:start w:val="1"/>
      <w:numFmt w:val="lowerLetter"/>
      <w:lvlText w:val="%5)"/>
      <w:lvlJc w:val="left"/>
      <w:pPr>
        <w:ind w:left="2100" w:hanging="420"/>
      </w:pPr>
    </w:lvl>
    <w:lvl w:ilvl="5" w:tplc="2800CCA8" w:tentative="1">
      <w:start w:val="1"/>
      <w:numFmt w:val="lowerRoman"/>
      <w:lvlText w:val="%6."/>
      <w:lvlJc w:val="right"/>
      <w:pPr>
        <w:ind w:left="2520" w:hanging="420"/>
      </w:pPr>
    </w:lvl>
    <w:lvl w:ilvl="6" w:tplc="CA5CB912" w:tentative="1">
      <w:start w:val="1"/>
      <w:numFmt w:val="decimal"/>
      <w:lvlText w:val="%7."/>
      <w:lvlJc w:val="left"/>
      <w:pPr>
        <w:ind w:left="2940" w:hanging="420"/>
      </w:pPr>
    </w:lvl>
    <w:lvl w:ilvl="7" w:tplc="89C4B498" w:tentative="1">
      <w:start w:val="1"/>
      <w:numFmt w:val="lowerLetter"/>
      <w:lvlText w:val="%8)"/>
      <w:lvlJc w:val="left"/>
      <w:pPr>
        <w:ind w:left="3360" w:hanging="420"/>
      </w:pPr>
    </w:lvl>
    <w:lvl w:ilvl="8" w:tplc="A8C87DE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3C6BA7"/>
    <w:multiLevelType w:val="hybridMultilevel"/>
    <w:tmpl w:val="69D8FEF6"/>
    <w:lvl w:ilvl="0" w:tplc="F1E21A5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69208BBA" w:tentative="1">
      <w:start w:val="1"/>
      <w:numFmt w:val="lowerLetter"/>
      <w:lvlText w:val="%2)"/>
      <w:lvlJc w:val="left"/>
      <w:pPr>
        <w:ind w:left="840" w:hanging="420"/>
      </w:pPr>
    </w:lvl>
    <w:lvl w:ilvl="2" w:tplc="0A7CA08E" w:tentative="1">
      <w:start w:val="1"/>
      <w:numFmt w:val="lowerRoman"/>
      <w:lvlText w:val="%3."/>
      <w:lvlJc w:val="right"/>
      <w:pPr>
        <w:ind w:left="1260" w:hanging="420"/>
      </w:pPr>
    </w:lvl>
    <w:lvl w:ilvl="3" w:tplc="E656F83A" w:tentative="1">
      <w:start w:val="1"/>
      <w:numFmt w:val="decimal"/>
      <w:lvlText w:val="%4."/>
      <w:lvlJc w:val="left"/>
      <w:pPr>
        <w:ind w:left="1680" w:hanging="420"/>
      </w:pPr>
    </w:lvl>
    <w:lvl w:ilvl="4" w:tplc="4CE08AA0" w:tentative="1">
      <w:start w:val="1"/>
      <w:numFmt w:val="lowerLetter"/>
      <w:lvlText w:val="%5)"/>
      <w:lvlJc w:val="left"/>
      <w:pPr>
        <w:ind w:left="2100" w:hanging="420"/>
      </w:pPr>
    </w:lvl>
    <w:lvl w:ilvl="5" w:tplc="9DA2F57C" w:tentative="1">
      <w:start w:val="1"/>
      <w:numFmt w:val="lowerRoman"/>
      <w:lvlText w:val="%6."/>
      <w:lvlJc w:val="right"/>
      <w:pPr>
        <w:ind w:left="2520" w:hanging="420"/>
      </w:pPr>
    </w:lvl>
    <w:lvl w:ilvl="6" w:tplc="5F98DF32" w:tentative="1">
      <w:start w:val="1"/>
      <w:numFmt w:val="decimal"/>
      <w:lvlText w:val="%7."/>
      <w:lvlJc w:val="left"/>
      <w:pPr>
        <w:ind w:left="2940" w:hanging="420"/>
      </w:pPr>
    </w:lvl>
    <w:lvl w:ilvl="7" w:tplc="35623CD8" w:tentative="1">
      <w:start w:val="1"/>
      <w:numFmt w:val="lowerLetter"/>
      <w:lvlText w:val="%8)"/>
      <w:lvlJc w:val="left"/>
      <w:pPr>
        <w:ind w:left="3360" w:hanging="420"/>
      </w:pPr>
    </w:lvl>
    <w:lvl w:ilvl="8" w:tplc="AD20214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BF0F31"/>
    <w:multiLevelType w:val="hybridMultilevel"/>
    <w:tmpl w:val="D7940B66"/>
    <w:lvl w:ilvl="0" w:tplc="D4B4A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B022" w:tentative="1">
      <w:start w:val="1"/>
      <w:numFmt w:val="lowerLetter"/>
      <w:lvlText w:val="%2)"/>
      <w:lvlJc w:val="left"/>
      <w:pPr>
        <w:ind w:left="840" w:hanging="420"/>
      </w:pPr>
    </w:lvl>
    <w:lvl w:ilvl="2" w:tplc="82A44258" w:tentative="1">
      <w:start w:val="1"/>
      <w:numFmt w:val="lowerRoman"/>
      <w:lvlText w:val="%3."/>
      <w:lvlJc w:val="right"/>
      <w:pPr>
        <w:ind w:left="1260" w:hanging="420"/>
      </w:pPr>
    </w:lvl>
    <w:lvl w:ilvl="3" w:tplc="BD5AC992" w:tentative="1">
      <w:start w:val="1"/>
      <w:numFmt w:val="decimal"/>
      <w:lvlText w:val="%4."/>
      <w:lvlJc w:val="left"/>
      <w:pPr>
        <w:ind w:left="1680" w:hanging="420"/>
      </w:pPr>
    </w:lvl>
    <w:lvl w:ilvl="4" w:tplc="6992786C" w:tentative="1">
      <w:start w:val="1"/>
      <w:numFmt w:val="lowerLetter"/>
      <w:lvlText w:val="%5)"/>
      <w:lvlJc w:val="left"/>
      <w:pPr>
        <w:ind w:left="2100" w:hanging="420"/>
      </w:pPr>
    </w:lvl>
    <w:lvl w:ilvl="5" w:tplc="43B27CE8" w:tentative="1">
      <w:start w:val="1"/>
      <w:numFmt w:val="lowerRoman"/>
      <w:lvlText w:val="%6."/>
      <w:lvlJc w:val="right"/>
      <w:pPr>
        <w:ind w:left="2520" w:hanging="420"/>
      </w:pPr>
    </w:lvl>
    <w:lvl w:ilvl="6" w:tplc="2FB4840C" w:tentative="1">
      <w:start w:val="1"/>
      <w:numFmt w:val="decimal"/>
      <w:lvlText w:val="%7."/>
      <w:lvlJc w:val="left"/>
      <w:pPr>
        <w:ind w:left="2940" w:hanging="420"/>
      </w:pPr>
    </w:lvl>
    <w:lvl w:ilvl="7" w:tplc="3796CDD0" w:tentative="1">
      <w:start w:val="1"/>
      <w:numFmt w:val="lowerLetter"/>
      <w:lvlText w:val="%8)"/>
      <w:lvlJc w:val="left"/>
      <w:pPr>
        <w:ind w:left="3360" w:hanging="420"/>
      </w:pPr>
    </w:lvl>
    <w:lvl w:ilvl="8" w:tplc="366C2E9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615F97"/>
    <w:multiLevelType w:val="hybridMultilevel"/>
    <w:tmpl w:val="B95A6ABC"/>
    <w:lvl w:ilvl="0" w:tplc="37C0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B11A1D"/>
    <w:multiLevelType w:val="hybridMultilevel"/>
    <w:tmpl w:val="DBC0E9F6"/>
    <w:lvl w:ilvl="0" w:tplc="EEA49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AF6DFD"/>
    <w:multiLevelType w:val="hybridMultilevel"/>
    <w:tmpl w:val="C79A0CA4"/>
    <w:lvl w:ilvl="0" w:tplc="3D2AF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CCC0A3F"/>
    <w:multiLevelType w:val="hybridMultilevel"/>
    <w:tmpl w:val="052A9E10"/>
    <w:lvl w:ilvl="0" w:tplc="3302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5687093"/>
    <w:multiLevelType w:val="hybridMultilevel"/>
    <w:tmpl w:val="EA9296CC"/>
    <w:lvl w:ilvl="0" w:tplc="6E20256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21C4A3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F78B2B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2BC415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CCAA41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2CCD45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9AA8D7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B764E7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BEA8C6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FA11FAD"/>
    <w:multiLevelType w:val="hybridMultilevel"/>
    <w:tmpl w:val="1ED8AF60"/>
    <w:lvl w:ilvl="0" w:tplc="491AE8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C988256E" w:tentative="1">
      <w:start w:val="1"/>
      <w:numFmt w:val="lowerLetter"/>
      <w:lvlText w:val="%2)"/>
      <w:lvlJc w:val="left"/>
      <w:pPr>
        <w:ind w:left="1200" w:hanging="420"/>
      </w:pPr>
    </w:lvl>
    <w:lvl w:ilvl="2" w:tplc="747654C0" w:tentative="1">
      <w:start w:val="1"/>
      <w:numFmt w:val="lowerRoman"/>
      <w:lvlText w:val="%3."/>
      <w:lvlJc w:val="right"/>
      <w:pPr>
        <w:ind w:left="1620" w:hanging="420"/>
      </w:pPr>
    </w:lvl>
    <w:lvl w:ilvl="3" w:tplc="9D9AC91A" w:tentative="1">
      <w:start w:val="1"/>
      <w:numFmt w:val="decimal"/>
      <w:lvlText w:val="%4."/>
      <w:lvlJc w:val="left"/>
      <w:pPr>
        <w:ind w:left="2040" w:hanging="420"/>
      </w:pPr>
    </w:lvl>
    <w:lvl w:ilvl="4" w:tplc="A62C962E" w:tentative="1">
      <w:start w:val="1"/>
      <w:numFmt w:val="lowerLetter"/>
      <w:lvlText w:val="%5)"/>
      <w:lvlJc w:val="left"/>
      <w:pPr>
        <w:ind w:left="2460" w:hanging="420"/>
      </w:pPr>
    </w:lvl>
    <w:lvl w:ilvl="5" w:tplc="110E9370" w:tentative="1">
      <w:start w:val="1"/>
      <w:numFmt w:val="lowerRoman"/>
      <w:lvlText w:val="%6."/>
      <w:lvlJc w:val="right"/>
      <w:pPr>
        <w:ind w:left="2880" w:hanging="420"/>
      </w:pPr>
    </w:lvl>
    <w:lvl w:ilvl="6" w:tplc="BF9C48CE" w:tentative="1">
      <w:start w:val="1"/>
      <w:numFmt w:val="decimal"/>
      <w:lvlText w:val="%7."/>
      <w:lvlJc w:val="left"/>
      <w:pPr>
        <w:ind w:left="3300" w:hanging="420"/>
      </w:pPr>
    </w:lvl>
    <w:lvl w:ilvl="7" w:tplc="72023992" w:tentative="1">
      <w:start w:val="1"/>
      <w:numFmt w:val="lowerLetter"/>
      <w:lvlText w:val="%8)"/>
      <w:lvlJc w:val="left"/>
      <w:pPr>
        <w:ind w:left="3720" w:hanging="420"/>
      </w:pPr>
    </w:lvl>
    <w:lvl w:ilvl="8" w:tplc="F844FEC6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3961085">
    <w:abstractNumId w:val="0"/>
  </w:num>
  <w:num w:numId="2" w16cid:durableId="2017724606">
    <w:abstractNumId w:val="10"/>
  </w:num>
  <w:num w:numId="3" w16cid:durableId="1171220475">
    <w:abstractNumId w:val="5"/>
  </w:num>
  <w:num w:numId="4" w16cid:durableId="524901452">
    <w:abstractNumId w:val="3"/>
  </w:num>
  <w:num w:numId="5" w16cid:durableId="1223062748">
    <w:abstractNumId w:val="11"/>
  </w:num>
  <w:num w:numId="6" w16cid:durableId="1722047493">
    <w:abstractNumId w:val="4"/>
  </w:num>
  <w:num w:numId="7" w16cid:durableId="1917662882">
    <w:abstractNumId w:val="9"/>
  </w:num>
  <w:num w:numId="8" w16cid:durableId="201871835">
    <w:abstractNumId w:val="1"/>
  </w:num>
  <w:num w:numId="9" w16cid:durableId="486170927">
    <w:abstractNumId w:val="8"/>
  </w:num>
  <w:num w:numId="10" w16cid:durableId="588544296">
    <w:abstractNumId w:val="2"/>
  </w:num>
  <w:num w:numId="11" w16cid:durableId="1438477246">
    <w:abstractNumId w:val="6"/>
  </w:num>
  <w:num w:numId="12" w16cid:durableId="1554269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80"/>
    <w:rsid w:val="0014770D"/>
    <w:rsid w:val="00440C81"/>
    <w:rsid w:val="004E7CE8"/>
    <w:rsid w:val="00560E2A"/>
    <w:rsid w:val="005D5080"/>
    <w:rsid w:val="00656C88"/>
    <w:rsid w:val="00A35FDD"/>
    <w:rsid w:val="00D91018"/>
    <w:rsid w:val="00D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721C6"/>
  <w15:docId w15:val="{B0E5C449-D02F-46FF-865F-7769E06E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Document Map"/>
    <w:basedOn w:val="a"/>
    <w:link w:val="a8"/>
    <w:rsid w:val="00FF4655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00574D"/>
    <w:pPr>
      <w:ind w:firstLineChars="200" w:firstLine="420"/>
    </w:pPr>
  </w:style>
  <w:style w:type="paragraph" w:styleId="a9">
    <w:name w:val="List Paragraph"/>
    <w:basedOn w:val="a"/>
    <w:uiPriority w:val="34"/>
    <w:qFormat/>
    <w:rsid w:val="000924A3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776DA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5945;&#23398;&#25991;&#26723;\Web&#21069;&#31471;&#24320;&#21457;\&#23454;&#3956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1099</TotalTime>
  <Pages>7</Pages>
  <Words>498</Words>
  <Characters>2843</Characters>
  <Application>Microsoft Office Word</Application>
  <DocSecurity>0</DocSecurity>
  <Lines>23</Lines>
  <Paragraphs>6</Paragraphs>
  <ScaleCrop>false</ScaleCrop>
  <Company>cuc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卓如意</dc:title>
  <dc:creator>qq</dc:creator>
  <cp:lastModifiedBy>ruyi zhuo</cp:lastModifiedBy>
  <cp:revision>35</cp:revision>
  <cp:lastPrinted>2007-06-13T03:03:00Z</cp:lastPrinted>
  <dcterms:created xsi:type="dcterms:W3CDTF">2023-09-22T05:58:00Z</dcterms:created>
  <dcterms:modified xsi:type="dcterms:W3CDTF">2023-11-16T14:39:00Z</dcterms:modified>
</cp:coreProperties>
</file>